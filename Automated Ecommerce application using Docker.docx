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68F2A" w14:textId="77777777" w:rsidR="0083067E" w:rsidRPr="00F064A3" w:rsidRDefault="0083067E" w:rsidP="00F064A3">
      <w:pPr>
        <w:spacing w:after="0" w:line="240" w:lineRule="auto"/>
        <w:jc w:val="center"/>
        <w:rPr>
          <w:rFonts w:ascii="Segoe UI Black" w:eastAsia="Times New Roman" w:hAnsi="Segoe UI Black" w:cs="Segoe UI"/>
          <w:color w:val="3C3B37"/>
          <w:sz w:val="24"/>
          <w:szCs w:val="24"/>
          <w:lang w:eastAsia="en-IN"/>
        </w:rPr>
      </w:pPr>
    </w:p>
    <w:p w14:paraId="6B9F3A43" w14:textId="2AA4F2EA" w:rsidR="00325412" w:rsidRPr="001A3CC5" w:rsidRDefault="001A3CC5" w:rsidP="007C68ED">
      <w:pPr>
        <w:spacing w:after="0" w:line="240" w:lineRule="auto"/>
        <w:jc w:val="center"/>
        <w:rPr>
          <w:rFonts w:ascii="Segoe UI Black" w:hAnsi="Segoe UI Black"/>
          <w:color w:val="ED7D31"/>
          <w:sz w:val="28"/>
          <w:szCs w:val="28"/>
          <w:u w:val="single"/>
        </w:rPr>
      </w:pPr>
      <w:r w:rsidRPr="001A3CC5">
        <w:rPr>
          <w:rFonts w:ascii="Segoe UI Black" w:eastAsia="Times New Roman" w:hAnsi="Segoe UI Black" w:cs="Segoe UI"/>
          <w:b/>
          <w:bCs/>
          <w:color w:val="ED7D31"/>
          <w:sz w:val="28"/>
          <w:szCs w:val="28"/>
          <w:u w:val="single"/>
          <w:lang w:eastAsia="en-IN"/>
        </w:rPr>
        <w:t xml:space="preserve">Building </w:t>
      </w:r>
      <w:r w:rsidR="0083067E" w:rsidRPr="001A3CC5">
        <w:rPr>
          <w:rFonts w:ascii="Segoe UI Black" w:eastAsia="Times New Roman" w:hAnsi="Segoe UI Black" w:cs="Segoe UI"/>
          <w:b/>
          <w:bCs/>
          <w:color w:val="ED7D31"/>
          <w:sz w:val="28"/>
          <w:szCs w:val="28"/>
          <w:u w:val="single"/>
          <w:lang w:eastAsia="en-IN"/>
        </w:rPr>
        <w:t>Automated</w:t>
      </w:r>
      <w:r w:rsidR="0083067E" w:rsidRPr="001A3CC5">
        <w:rPr>
          <w:rFonts w:ascii="Segoe UI Black" w:hAnsi="Segoe UI Black"/>
          <w:color w:val="ED7D31"/>
          <w:sz w:val="28"/>
          <w:szCs w:val="28"/>
          <w:u w:val="single"/>
        </w:rPr>
        <w:t xml:space="preserve"> Ecommerce application using Docker </w:t>
      </w:r>
    </w:p>
    <w:p w14:paraId="568B0DDB" w14:textId="77777777" w:rsidR="007C68ED" w:rsidRPr="00E506AF" w:rsidRDefault="007C68ED" w:rsidP="00F064A3">
      <w:pPr>
        <w:spacing w:after="0" w:line="240" w:lineRule="auto"/>
        <w:jc w:val="center"/>
        <w:rPr>
          <w:rFonts w:ascii="Segoe UI Black" w:hAnsi="Segoe UI Black"/>
          <w:color w:val="2F5496"/>
        </w:rPr>
      </w:pPr>
    </w:p>
    <w:p w14:paraId="47B0F2A7" w14:textId="74B29737" w:rsidR="001A3CC5" w:rsidRDefault="001A3CC5" w:rsidP="00F064A3">
      <w:pPr>
        <w:numPr>
          <w:ilvl w:val="0"/>
          <w:numId w:val="1"/>
        </w:numPr>
        <w:spacing w:after="0" w:line="240" w:lineRule="auto"/>
        <w:rPr>
          <w:rFonts w:ascii="Segoe UI Black" w:hAnsi="Segoe UI Black"/>
          <w:color w:val="2F5496"/>
        </w:rPr>
      </w:pPr>
      <w:r>
        <w:rPr>
          <w:rFonts w:ascii="Segoe UI Black" w:hAnsi="Segoe UI Black"/>
          <w:color w:val="2F5496"/>
        </w:rPr>
        <w:t>Logged into AWS using private credentials</w:t>
      </w:r>
    </w:p>
    <w:p w14:paraId="02600674" w14:textId="6482C404" w:rsidR="001A3CC5" w:rsidRDefault="001A3CC5" w:rsidP="00F064A3">
      <w:pPr>
        <w:numPr>
          <w:ilvl w:val="0"/>
          <w:numId w:val="1"/>
        </w:numPr>
        <w:spacing w:after="0" w:line="240" w:lineRule="auto"/>
        <w:rPr>
          <w:rFonts w:ascii="Segoe UI Black" w:hAnsi="Segoe UI Black"/>
          <w:color w:val="2F5496"/>
        </w:rPr>
      </w:pPr>
      <w:r>
        <w:rPr>
          <w:rFonts w:ascii="Segoe UI Black" w:hAnsi="Segoe UI Black"/>
          <w:color w:val="2F5496"/>
        </w:rPr>
        <w:t xml:space="preserve">Selected the EC2 from Services Menu </w:t>
      </w:r>
    </w:p>
    <w:p w14:paraId="05C2ACE5" w14:textId="1E212018" w:rsidR="001A3CC5" w:rsidRDefault="001A3CC5" w:rsidP="00F064A3">
      <w:pPr>
        <w:numPr>
          <w:ilvl w:val="0"/>
          <w:numId w:val="1"/>
        </w:numPr>
        <w:spacing w:after="0" w:line="240" w:lineRule="auto"/>
        <w:rPr>
          <w:rFonts w:ascii="Segoe UI Black" w:hAnsi="Segoe UI Black"/>
          <w:color w:val="2F5496"/>
        </w:rPr>
      </w:pPr>
      <w:r>
        <w:rPr>
          <w:rFonts w:ascii="Segoe UI Black" w:hAnsi="Segoe UI Black"/>
          <w:color w:val="2F5496"/>
        </w:rPr>
        <w:t xml:space="preserve">Selected the </w:t>
      </w:r>
      <w:r w:rsidR="007C68ED" w:rsidRPr="00E506AF">
        <w:rPr>
          <w:rFonts w:ascii="Segoe UI Black" w:hAnsi="Segoe UI Black"/>
          <w:color w:val="2F5496"/>
        </w:rPr>
        <w:t xml:space="preserve">AWS EC2 instance </w:t>
      </w:r>
      <w:r>
        <w:rPr>
          <w:rFonts w:ascii="Segoe UI Black" w:hAnsi="Segoe UI Black"/>
          <w:color w:val="2F5496"/>
        </w:rPr>
        <w:t xml:space="preserve">type </w:t>
      </w:r>
      <w:r w:rsidR="007C68ED" w:rsidRPr="00E506AF">
        <w:rPr>
          <w:rFonts w:ascii="Segoe UI Black" w:hAnsi="Segoe UI Black"/>
          <w:color w:val="2F5496"/>
        </w:rPr>
        <w:t xml:space="preserve">t2. </w:t>
      </w:r>
      <w:r w:rsidRPr="00E506AF">
        <w:rPr>
          <w:rFonts w:ascii="Segoe UI Black" w:hAnsi="Segoe UI Black"/>
          <w:color w:val="2F5496"/>
        </w:rPr>
        <w:t>M</w:t>
      </w:r>
      <w:r w:rsidR="00DD49D2" w:rsidRPr="00E506AF">
        <w:rPr>
          <w:rFonts w:ascii="Segoe UI Black" w:hAnsi="Segoe UI Black"/>
          <w:color w:val="2F5496"/>
        </w:rPr>
        <w:t>edium</w:t>
      </w:r>
    </w:p>
    <w:p w14:paraId="77D8EE70" w14:textId="7CA25FD3" w:rsidR="001A3CC5" w:rsidRDefault="001A3CC5" w:rsidP="00F064A3">
      <w:pPr>
        <w:numPr>
          <w:ilvl w:val="0"/>
          <w:numId w:val="1"/>
        </w:numPr>
        <w:spacing w:after="0" w:line="240" w:lineRule="auto"/>
        <w:rPr>
          <w:rFonts w:ascii="Segoe UI Black" w:hAnsi="Segoe UI Black"/>
          <w:color w:val="2F5496"/>
        </w:rPr>
      </w:pPr>
      <w:r>
        <w:rPr>
          <w:rFonts w:ascii="Segoe UI Black" w:hAnsi="Segoe UI Black"/>
          <w:color w:val="2F5496"/>
        </w:rPr>
        <w:t>Attached pre-created relevant subnet and security groups</w:t>
      </w:r>
    </w:p>
    <w:p w14:paraId="11EF6250" w14:textId="5B459AAA" w:rsidR="00071552" w:rsidRPr="00E506AF" w:rsidRDefault="00316557" w:rsidP="00071552">
      <w:pPr>
        <w:spacing w:after="0" w:line="240" w:lineRule="auto"/>
        <w:ind w:left="360"/>
        <w:rPr>
          <w:rFonts w:ascii="Segoe UI Black" w:hAnsi="Segoe UI Black"/>
          <w:color w:val="2F5496"/>
        </w:rPr>
      </w:pPr>
      <w:r w:rsidRPr="00E506AF">
        <w:rPr>
          <w:rFonts w:ascii="Segoe UI Black" w:hAnsi="Segoe UI Black"/>
          <w:noProof/>
          <w:color w:val="2F5496"/>
        </w:rPr>
        <w:drawing>
          <wp:inline distT="0" distB="0" distL="0" distR="0" wp14:anchorId="37E9CBF0" wp14:editId="56F39FC8">
            <wp:extent cx="5730240" cy="46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6477" w14:textId="77777777" w:rsidR="00071552" w:rsidRPr="00E506AF" w:rsidRDefault="00071552" w:rsidP="00071552">
      <w:pPr>
        <w:spacing w:after="0" w:line="240" w:lineRule="auto"/>
        <w:ind w:left="360"/>
        <w:rPr>
          <w:rFonts w:ascii="Segoe UI Black" w:hAnsi="Segoe UI Black"/>
          <w:color w:val="2F5496"/>
        </w:rPr>
      </w:pPr>
    </w:p>
    <w:p w14:paraId="0F69F510" w14:textId="77777777" w:rsidR="00071552" w:rsidRPr="00E506AF" w:rsidRDefault="00071552" w:rsidP="00D94745">
      <w:pPr>
        <w:numPr>
          <w:ilvl w:val="0"/>
          <w:numId w:val="1"/>
        </w:numPr>
        <w:spacing w:after="0" w:line="240" w:lineRule="auto"/>
        <w:rPr>
          <w:rFonts w:ascii="Segoe UI Black" w:hAnsi="Segoe UI Black"/>
          <w:color w:val="2F5496"/>
        </w:rPr>
      </w:pPr>
      <w:r w:rsidRPr="00E506AF">
        <w:rPr>
          <w:rFonts w:ascii="Segoe UI Black" w:hAnsi="Segoe UI Black"/>
          <w:color w:val="2F5496"/>
        </w:rPr>
        <w:t xml:space="preserve">Created EC2 instance </w:t>
      </w:r>
    </w:p>
    <w:p w14:paraId="6EEB1364" w14:textId="4CEF289C" w:rsidR="00071552" w:rsidRDefault="00071552" w:rsidP="00071552">
      <w:pPr>
        <w:spacing w:after="0" w:line="240" w:lineRule="auto"/>
        <w:ind w:left="360"/>
        <w:rPr>
          <w:rFonts w:ascii="Segoe UI Black" w:hAnsi="Segoe UI Black"/>
          <w:color w:val="2F5496"/>
        </w:rPr>
      </w:pPr>
    </w:p>
    <w:p w14:paraId="0DF5C630" w14:textId="0CE5CF4D" w:rsidR="007C7EE6" w:rsidRPr="00E506AF" w:rsidRDefault="00316557" w:rsidP="00071552">
      <w:pPr>
        <w:spacing w:after="0" w:line="240" w:lineRule="auto"/>
        <w:ind w:left="360"/>
        <w:rPr>
          <w:rFonts w:ascii="Segoe UI Black" w:hAnsi="Segoe UI Black"/>
          <w:color w:val="2F5496"/>
        </w:rPr>
      </w:pPr>
      <w:r>
        <w:rPr>
          <w:rFonts w:ascii="Segoe UI Black" w:hAnsi="Segoe UI Black"/>
          <w:noProof/>
          <w:color w:val="2F5496"/>
        </w:rPr>
        <w:drawing>
          <wp:inline distT="0" distB="0" distL="0" distR="0" wp14:anchorId="7B093ACB" wp14:editId="1F409D78">
            <wp:extent cx="5722620" cy="929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E674" w14:textId="77777777" w:rsidR="00D94745" w:rsidRPr="00E506AF" w:rsidRDefault="00D94745" w:rsidP="00071552">
      <w:pPr>
        <w:spacing w:after="0" w:line="240" w:lineRule="auto"/>
        <w:ind w:left="360"/>
        <w:rPr>
          <w:rFonts w:ascii="Segoe UI Black" w:hAnsi="Segoe UI Black"/>
          <w:color w:val="2F5496"/>
        </w:rPr>
      </w:pPr>
    </w:p>
    <w:p w14:paraId="36D85BE9" w14:textId="10D727BB" w:rsidR="001A3CC5" w:rsidRPr="00E506AF" w:rsidRDefault="001A3CC5" w:rsidP="001A3CC5">
      <w:pPr>
        <w:numPr>
          <w:ilvl w:val="0"/>
          <w:numId w:val="1"/>
        </w:numPr>
        <w:spacing w:after="0" w:line="240" w:lineRule="auto"/>
        <w:rPr>
          <w:rFonts w:ascii="Segoe UI Black" w:hAnsi="Segoe UI Black"/>
          <w:color w:val="2F5496"/>
        </w:rPr>
      </w:pPr>
      <w:r>
        <w:rPr>
          <w:rFonts w:ascii="Segoe UI Black" w:hAnsi="Segoe UI Black"/>
          <w:color w:val="2F5496"/>
        </w:rPr>
        <w:t>Followed below mentioned steps to install Docker</w:t>
      </w:r>
    </w:p>
    <w:p w14:paraId="39C283D9" w14:textId="77777777" w:rsidR="00D22A62" w:rsidRDefault="00D94745" w:rsidP="00D22A62">
      <w:pPr>
        <w:numPr>
          <w:ilvl w:val="2"/>
          <w:numId w:val="1"/>
        </w:numPr>
        <w:spacing w:after="0" w:line="240" w:lineRule="auto"/>
        <w:rPr>
          <w:rFonts w:ascii="Segoe UI Black" w:hAnsi="Segoe UI Black"/>
          <w:color w:val="2F5496"/>
        </w:rPr>
      </w:pPr>
      <w:r w:rsidRPr="00D22A62">
        <w:rPr>
          <w:rFonts w:ascii="Segoe UI Black" w:hAnsi="Segoe UI Black"/>
          <w:color w:val="2F5496"/>
        </w:rPr>
        <w:t xml:space="preserve">Connected instance through SSH </w:t>
      </w:r>
    </w:p>
    <w:p w14:paraId="68339716" w14:textId="77777777" w:rsidR="00D22A62" w:rsidRDefault="00D22A62" w:rsidP="00D22A62">
      <w:pPr>
        <w:spacing w:after="0" w:line="240" w:lineRule="auto"/>
        <w:ind w:left="720"/>
        <w:rPr>
          <w:rFonts w:ascii="Segoe UI Black" w:hAnsi="Segoe UI Black"/>
          <w:noProof/>
          <w:color w:val="2F5496"/>
        </w:rPr>
      </w:pPr>
    </w:p>
    <w:p w14:paraId="77569CF6" w14:textId="7648F6DE" w:rsidR="008D4D27" w:rsidRPr="00D22A62" w:rsidRDefault="00316557" w:rsidP="00D22A62">
      <w:pPr>
        <w:spacing w:after="0" w:line="240" w:lineRule="auto"/>
        <w:ind w:left="720"/>
        <w:rPr>
          <w:rFonts w:ascii="Segoe UI Black" w:hAnsi="Segoe UI Black"/>
          <w:color w:val="2F5496"/>
        </w:rPr>
      </w:pPr>
      <w:r>
        <w:rPr>
          <w:rFonts w:ascii="Segoe UI Black" w:hAnsi="Segoe UI Black"/>
          <w:noProof/>
          <w:color w:val="2F5496"/>
        </w:rPr>
        <w:drawing>
          <wp:inline distT="0" distB="0" distL="0" distR="0" wp14:anchorId="317C1578" wp14:editId="24127E76">
            <wp:extent cx="565404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7C22" w14:textId="77777777" w:rsidR="003C7F41" w:rsidRPr="00E506AF" w:rsidRDefault="003C7F41" w:rsidP="003C7F41">
      <w:pPr>
        <w:spacing w:after="0" w:line="240" w:lineRule="auto"/>
        <w:rPr>
          <w:rFonts w:ascii="Segoe UI Black" w:hAnsi="Segoe UI Black"/>
          <w:color w:val="2F5496"/>
        </w:rPr>
      </w:pPr>
    </w:p>
    <w:p w14:paraId="54F02DC8" w14:textId="44A61123" w:rsidR="006863B2" w:rsidRPr="001A3CC5" w:rsidRDefault="006863B2" w:rsidP="000D0ED4">
      <w:pPr>
        <w:numPr>
          <w:ilvl w:val="0"/>
          <w:numId w:val="1"/>
        </w:numPr>
        <w:spacing w:after="0" w:line="240" w:lineRule="auto"/>
        <w:rPr>
          <w:rFonts w:ascii="Segoe UI Black" w:hAnsi="Segoe UI Black"/>
          <w:color w:val="1F3864" w:themeColor="accent1" w:themeShade="80"/>
          <w:sz w:val="24"/>
          <w:szCs w:val="24"/>
        </w:rPr>
      </w:pPr>
      <w:r w:rsidRPr="001A3CC5">
        <w:rPr>
          <w:rFonts w:ascii="Segoe UI Black" w:hAnsi="Segoe UI Black"/>
          <w:color w:val="2F5496"/>
        </w:rPr>
        <w:t>Install</w:t>
      </w:r>
      <w:r w:rsidR="001A3CC5" w:rsidRPr="001A3CC5">
        <w:rPr>
          <w:rFonts w:ascii="Segoe UI Black" w:hAnsi="Segoe UI Black"/>
          <w:color w:val="2F5496"/>
        </w:rPr>
        <w:t>ed</w:t>
      </w:r>
      <w:r w:rsidRPr="001A3CC5">
        <w:rPr>
          <w:rFonts w:ascii="Segoe UI Black" w:hAnsi="Segoe UI Black"/>
          <w:color w:val="2F5496"/>
        </w:rPr>
        <w:t xml:space="preserve"> </w:t>
      </w:r>
      <w:r w:rsidR="007A3EBE" w:rsidRPr="001A3CC5">
        <w:rPr>
          <w:rFonts w:ascii="Segoe UI Black" w:hAnsi="Segoe UI Black"/>
          <w:color w:val="2F5496"/>
        </w:rPr>
        <w:t>git and</w:t>
      </w:r>
      <w:r w:rsidRPr="001A3CC5">
        <w:rPr>
          <w:rFonts w:ascii="Segoe UI Black" w:hAnsi="Segoe UI Black"/>
          <w:color w:val="2F5496"/>
        </w:rPr>
        <w:t xml:space="preserve"> maven </w:t>
      </w:r>
      <w:r w:rsidR="001A3CC5" w:rsidRPr="001A3CC5">
        <w:rPr>
          <w:rFonts w:ascii="Segoe UI Black" w:hAnsi="Segoe UI Black"/>
          <w:color w:val="2F5496"/>
        </w:rPr>
        <w:t xml:space="preserve">using the command </w:t>
      </w:r>
      <w:r w:rsidR="001A3CC5" w:rsidRPr="001A3CC5">
        <w:rPr>
          <w:rFonts w:ascii="Segoe UI Black" w:hAnsi="Segoe UI Black"/>
          <w:color w:val="2F5496"/>
        </w:rPr>
        <w:sym w:font="Wingdings" w:char="F0E8"/>
      </w:r>
      <w:r w:rsidR="001A3CC5" w:rsidRPr="001A3CC5">
        <w:rPr>
          <w:rFonts w:ascii="Segoe UI Black" w:hAnsi="Segoe UI Black"/>
          <w:color w:val="2F5496"/>
        </w:rPr>
        <w:t xml:space="preserve"> </w:t>
      </w:r>
      <w:r w:rsidR="001A5ED5" w:rsidRPr="001A3CC5">
        <w:rPr>
          <w:rFonts w:ascii="Segoe UI Black" w:hAnsi="Segoe UI Black" w:cs="Lucida Sans Typewriter"/>
          <w:color w:val="1F3864" w:themeColor="accent1" w:themeShade="80"/>
          <w:sz w:val="24"/>
          <w:szCs w:val="24"/>
          <w:lang w:eastAsia="en-IN"/>
        </w:rPr>
        <w:t>apt-get install -y git maven</w:t>
      </w:r>
    </w:p>
    <w:p w14:paraId="32C0090D" w14:textId="0CD28EA3" w:rsidR="001A5ED5" w:rsidRPr="001A5ED5" w:rsidRDefault="00316557" w:rsidP="001A5ED5">
      <w:pPr>
        <w:spacing w:after="0" w:line="240" w:lineRule="auto"/>
        <w:rPr>
          <w:rFonts w:ascii="Segoe UI Black" w:hAnsi="Segoe UI Black"/>
          <w:color w:val="1F3864" w:themeColor="accent1" w:themeShade="80"/>
          <w:sz w:val="24"/>
          <w:szCs w:val="24"/>
        </w:rPr>
      </w:pPr>
      <w:r>
        <w:rPr>
          <w:rFonts w:ascii="Segoe UI Black" w:hAnsi="Segoe UI Black"/>
          <w:noProof/>
          <w:color w:val="1F3864" w:themeColor="accent1" w:themeShade="80"/>
          <w:sz w:val="24"/>
          <w:szCs w:val="24"/>
        </w:rPr>
        <w:drawing>
          <wp:inline distT="0" distB="0" distL="0" distR="0" wp14:anchorId="0F9AD827" wp14:editId="52DDC174">
            <wp:extent cx="5410200" cy="11353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9AAA" w14:textId="4A44B498" w:rsidR="00027961" w:rsidRDefault="00027961" w:rsidP="006863B2">
      <w:pPr>
        <w:numPr>
          <w:ilvl w:val="0"/>
          <w:numId w:val="1"/>
        </w:numPr>
        <w:spacing w:after="0" w:line="240" w:lineRule="auto"/>
        <w:rPr>
          <w:rFonts w:ascii="Segoe UI Black" w:hAnsi="Segoe UI Black"/>
          <w:color w:val="2F5496"/>
        </w:rPr>
      </w:pPr>
      <w:r>
        <w:rPr>
          <w:rFonts w:ascii="Segoe UI Black" w:hAnsi="Segoe UI Black"/>
          <w:color w:val="2F5496"/>
        </w:rPr>
        <w:t xml:space="preserve">Executed the </w:t>
      </w:r>
      <w:r w:rsidR="00D22A62">
        <w:rPr>
          <w:rFonts w:ascii="Segoe UI Black" w:hAnsi="Segoe UI Black"/>
          <w:color w:val="2F5496"/>
        </w:rPr>
        <w:t xml:space="preserve">following </w:t>
      </w:r>
      <w:r>
        <w:rPr>
          <w:rFonts w:ascii="Segoe UI Black" w:hAnsi="Segoe UI Black"/>
          <w:color w:val="2F5496"/>
        </w:rPr>
        <w:t>commands to complete docker installation</w:t>
      </w:r>
    </w:p>
    <w:p w14:paraId="0B24E4A7" w14:textId="77777777" w:rsidR="00027961" w:rsidRPr="00027961" w:rsidRDefault="00027961" w:rsidP="00027961">
      <w:pPr>
        <w:numPr>
          <w:ilvl w:val="1"/>
          <w:numId w:val="1"/>
        </w:numPr>
        <w:spacing w:after="0" w:line="240" w:lineRule="auto"/>
        <w:rPr>
          <w:rFonts w:ascii="Segoe UI Black" w:hAnsi="Segoe UI Black"/>
          <w:color w:val="2F5496"/>
        </w:rPr>
      </w:pPr>
      <w:r w:rsidRPr="00027961">
        <w:rPr>
          <w:rFonts w:ascii="Segoe UI Black" w:hAnsi="Segoe UI Black"/>
          <w:color w:val="2F5496"/>
        </w:rPr>
        <w:t>curl -fsSL https://get.docker.com -o get-docker.sh</w:t>
      </w:r>
    </w:p>
    <w:p w14:paraId="30DC6EC8" w14:textId="216495DD" w:rsidR="00027961" w:rsidRDefault="00027961" w:rsidP="00027961">
      <w:pPr>
        <w:numPr>
          <w:ilvl w:val="1"/>
          <w:numId w:val="1"/>
        </w:numPr>
        <w:spacing w:after="0" w:line="240" w:lineRule="auto"/>
        <w:rPr>
          <w:rFonts w:ascii="Segoe UI Black" w:hAnsi="Segoe UI Black"/>
          <w:color w:val="2F5496"/>
        </w:rPr>
      </w:pPr>
      <w:r w:rsidRPr="00027961">
        <w:rPr>
          <w:rFonts w:ascii="Segoe UI Black" w:hAnsi="Segoe UI Black"/>
          <w:color w:val="2F5496"/>
        </w:rPr>
        <w:t>#   $ sh get-docker.sh</w:t>
      </w:r>
    </w:p>
    <w:p w14:paraId="1D192CC6" w14:textId="46604220" w:rsidR="00AD7762" w:rsidRPr="00E506AF" w:rsidRDefault="00811A87" w:rsidP="006863B2">
      <w:pPr>
        <w:numPr>
          <w:ilvl w:val="0"/>
          <w:numId w:val="1"/>
        </w:numPr>
        <w:spacing w:after="0" w:line="240" w:lineRule="auto"/>
        <w:rPr>
          <w:rFonts w:ascii="Segoe UI Black" w:hAnsi="Segoe UI Black"/>
          <w:color w:val="2F5496"/>
        </w:rPr>
      </w:pPr>
      <w:r w:rsidRPr="00E506AF">
        <w:rPr>
          <w:rFonts w:ascii="Segoe UI Black" w:hAnsi="Segoe UI Black"/>
          <w:color w:val="2F5496"/>
        </w:rPr>
        <w:lastRenderedPageBreak/>
        <w:t xml:space="preserve">Pushed the respective code base </w:t>
      </w:r>
      <w:r w:rsidR="007A3EBE" w:rsidRPr="00E506AF">
        <w:rPr>
          <w:rFonts w:ascii="Segoe UI Black" w:hAnsi="Segoe UI Black"/>
          <w:color w:val="2F5496"/>
        </w:rPr>
        <w:t>to Git</w:t>
      </w:r>
      <w:r w:rsidRPr="00E506AF">
        <w:rPr>
          <w:rFonts w:ascii="Segoe UI Black" w:hAnsi="Segoe UI Black"/>
          <w:color w:val="2F5496"/>
        </w:rPr>
        <w:t xml:space="preserve"> hub with following commands </w:t>
      </w:r>
    </w:p>
    <w:p w14:paraId="69D7569C" w14:textId="591A4A6F" w:rsidR="003D7B3B" w:rsidRDefault="00316557" w:rsidP="00AD7762">
      <w:pPr>
        <w:spacing w:after="0" w:line="240" w:lineRule="auto"/>
        <w:ind w:left="720"/>
        <w:rPr>
          <w:rFonts w:ascii="Segoe UI Black" w:hAnsi="Segoe UI Black"/>
          <w:color w:val="2F5496"/>
        </w:rPr>
      </w:pPr>
      <w:r>
        <w:rPr>
          <w:rFonts w:ascii="Segoe UI Black" w:hAnsi="Segoe UI Black"/>
          <w:noProof/>
          <w:color w:val="2F5496"/>
        </w:rPr>
        <w:drawing>
          <wp:inline distT="0" distB="0" distL="0" distR="0" wp14:anchorId="01A078C1" wp14:editId="7F8980AC">
            <wp:extent cx="5722620" cy="175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9AE1" w14:textId="5F3B8E8C" w:rsidR="007F1C09" w:rsidRPr="00E506AF" w:rsidRDefault="007F1C09" w:rsidP="00AD7762">
      <w:pPr>
        <w:spacing w:after="0" w:line="240" w:lineRule="auto"/>
        <w:ind w:left="720"/>
        <w:rPr>
          <w:rFonts w:ascii="Segoe UI Black" w:hAnsi="Segoe UI Black"/>
          <w:color w:val="2F5496"/>
        </w:rPr>
      </w:pPr>
      <w:r w:rsidRPr="007F1C09">
        <w:rPr>
          <w:rFonts w:ascii="Segoe UI Black" w:hAnsi="Segoe UI Black"/>
          <w:color w:val="2F5496"/>
        </w:rPr>
        <w:t>https://github.com/vekagithub/eComAppAutomation.git</w:t>
      </w:r>
    </w:p>
    <w:p w14:paraId="05227EBC" w14:textId="77777777" w:rsidR="003D7B3B" w:rsidRPr="00E506AF" w:rsidRDefault="003D7B3B" w:rsidP="003D7B3B">
      <w:pPr>
        <w:numPr>
          <w:ilvl w:val="0"/>
          <w:numId w:val="1"/>
        </w:numPr>
        <w:spacing w:after="0" w:line="240" w:lineRule="auto"/>
        <w:rPr>
          <w:rFonts w:ascii="Segoe UI Black" w:hAnsi="Segoe UI Black"/>
          <w:color w:val="2F5496"/>
        </w:rPr>
      </w:pPr>
      <w:r w:rsidRPr="00E506AF">
        <w:rPr>
          <w:rFonts w:ascii="Segoe UI Black" w:hAnsi="Segoe UI Black"/>
          <w:color w:val="2F5496"/>
        </w:rPr>
        <w:t>Applied git clone to EC2</w:t>
      </w:r>
    </w:p>
    <w:p w14:paraId="1764A088" w14:textId="071C95B2" w:rsidR="0036010E" w:rsidRPr="00E506AF" w:rsidRDefault="00316557" w:rsidP="00AD7762">
      <w:pPr>
        <w:spacing w:after="0" w:line="240" w:lineRule="auto"/>
        <w:ind w:left="720"/>
        <w:rPr>
          <w:rFonts w:ascii="Segoe UI Black" w:hAnsi="Segoe UI Black"/>
          <w:color w:val="2F5496"/>
        </w:rPr>
      </w:pPr>
      <w:r>
        <w:rPr>
          <w:rFonts w:ascii="Segoe UI Black" w:hAnsi="Segoe UI Black"/>
          <w:noProof/>
          <w:color w:val="2F5496"/>
        </w:rPr>
        <w:drawing>
          <wp:inline distT="0" distB="0" distL="0" distR="0" wp14:anchorId="265C4D8D" wp14:editId="2F3E6104">
            <wp:extent cx="5722620" cy="5562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37A8" w14:textId="028D74B7" w:rsidR="003D7B3B" w:rsidRPr="00E506AF" w:rsidRDefault="003D7B3B" w:rsidP="00D22A62">
      <w:pPr>
        <w:spacing w:after="0" w:line="240" w:lineRule="auto"/>
        <w:ind w:left="720"/>
        <w:rPr>
          <w:rFonts w:ascii="Segoe UI Black" w:hAnsi="Segoe UI Black"/>
          <w:color w:val="2F5496"/>
        </w:rPr>
      </w:pPr>
    </w:p>
    <w:p w14:paraId="13F76B85" w14:textId="313BBFD0" w:rsidR="0018379A" w:rsidRPr="00617B81" w:rsidRDefault="00542811" w:rsidP="00617B81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</w:pPr>
      <w:r w:rsidRPr="00617B81"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  <w:t>Installed docker compose</w:t>
      </w:r>
      <w:r w:rsidR="001A3CC5"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  <w:t xml:space="preserve"> </w:t>
      </w:r>
      <w:r w:rsidR="00632AD4" w:rsidRPr="00617B81"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  <w:t>with below command</w:t>
      </w:r>
      <w:r w:rsidR="001A3CC5"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  <w:t xml:space="preserve"> </w:t>
      </w:r>
      <w:r w:rsidR="001A3CC5" w:rsidRPr="001A3CC5"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  <w:sym w:font="Wingdings" w:char="F0E8"/>
      </w:r>
    </w:p>
    <w:p w14:paraId="15E489F0" w14:textId="01F306F2" w:rsidR="00A75DB8" w:rsidRPr="001A3CC5" w:rsidRDefault="00A75DB8" w:rsidP="001A3CC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</w:pPr>
      <w:r w:rsidRPr="001A3CC5"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  <w:t>sudo curl -L "https://github.com/docker/compose/releases/download/1.26.2/docker-compose-$(uname -s)-$(uname -m)" -o /usr/local/bin/docker-compose</w:t>
      </w:r>
    </w:p>
    <w:p w14:paraId="3048826C" w14:textId="77777777" w:rsidR="0082330F" w:rsidRPr="00617B81" w:rsidRDefault="0082330F" w:rsidP="0061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</w:pPr>
    </w:p>
    <w:p w14:paraId="7B8C6DA3" w14:textId="52FD7ADE" w:rsidR="00A75DB8" w:rsidRPr="001A3CC5" w:rsidRDefault="00275145" w:rsidP="001A3CC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</w:pPr>
      <w:r w:rsidRPr="001A3CC5"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  <w:t xml:space="preserve">set the permission </w:t>
      </w:r>
      <w:r w:rsidR="00A75DB8" w:rsidRPr="001A3CC5"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  <w:t>sudo chmod +x /usr/local/bin/docker-compose</w:t>
      </w:r>
    </w:p>
    <w:p w14:paraId="4A316629" w14:textId="77777777" w:rsidR="007200A6" w:rsidRDefault="007200A6" w:rsidP="0061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</w:pPr>
    </w:p>
    <w:p w14:paraId="58DD8F38" w14:textId="6536088B" w:rsidR="007200A6" w:rsidRPr="00617B81" w:rsidRDefault="00316557" w:rsidP="0061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 Black" w:eastAsia="Times New Roman" w:hAnsi="Segoe UI Black" w:cs="Calibri"/>
          <w:b/>
          <w:bCs/>
          <w:color w:val="2F5496"/>
          <w:sz w:val="20"/>
          <w:szCs w:val="20"/>
          <w:lang w:eastAsia="en-IN"/>
        </w:rPr>
      </w:pPr>
      <w:r>
        <w:rPr>
          <w:rFonts w:ascii="Segoe UI Black" w:eastAsia="Times New Roman" w:hAnsi="Segoe UI Black" w:cs="Calibri"/>
          <w:b/>
          <w:bCs/>
          <w:noProof/>
          <w:color w:val="2F5496"/>
          <w:sz w:val="20"/>
          <w:szCs w:val="20"/>
          <w:lang w:eastAsia="en-IN"/>
        </w:rPr>
        <w:drawing>
          <wp:inline distT="0" distB="0" distL="0" distR="0" wp14:anchorId="40C0BF65" wp14:editId="4E351366">
            <wp:extent cx="5730240" cy="373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01EC" w14:textId="77777777" w:rsidR="00542811" w:rsidRPr="00E506AF" w:rsidRDefault="00542811" w:rsidP="00542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alibri"/>
          <w:color w:val="2F5496"/>
          <w:sz w:val="20"/>
          <w:szCs w:val="20"/>
          <w:lang w:eastAsia="en-IN"/>
        </w:rPr>
      </w:pPr>
    </w:p>
    <w:p w14:paraId="506F6F1E" w14:textId="58C02236" w:rsidR="00F4659D" w:rsidRPr="00E506AF" w:rsidRDefault="00D22A62" w:rsidP="00354111">
      <w:pPr>
        <w:spacing w:after="0" w:line="240" w:lineRule="auto"/>
        <w:ind w:left="720"/>
        <w:rPr>
          <w:rFonts w:ascii="Segoe UI Black" w:hAnsi="Segoe UI Black"/>
          <w:color w:val="2F5496"/>
        </w:rPr>
      </w:pPr>
      <w:r>
        <w:rPr>
          <w:rFonts w:ascii="Segoe UI Black" w:hAnsi="Segoe UI Black"/>
          <w:color w:val="2F5496"/>
        </w:rPr>
        <w:t>Prepared</w:t>
      </w:r>
      <w:r w:rsidR="00F4659D">
        <w:rPr>
          <w:rFonts w:ascii="Segoe UI Black" w:hAnsi="Segoe UI Black"/>
          <w:color w:val="2F5496"/>
        </w:rPr>
        <w:t xml:space="preserve"> the Docker-compose.yml</w:t>
      </w:r>
      <w:r w:rsidR="00FF3355">
        <w:rPr>
          <w:rFonts w:ascii="Segoe UI Black" w:hAnsi="Segoe UI Black"/>
          <w:color w:val="2F5496"/>
        </w:rPr>
        <w:t xml:space="preserve"> with below script </w:t>
      </w:r>
    </w:p>
    <w:p w14:paraId="5E06A30B" w14:textId="77777777" w:rsidR="00AB7438" w:rsidRPr="00E506AF" w:rsidRDefault="00AB7438" w:rsidP="00354111">
      <w:pPr>
        <w:spacing w:after="0" w:line="240" w:lineRule="auto"/>
        <w:ind w:left="720"/>
        <w:rPr>
          <w:rFonts w:ascii="Segoe UI Black" w:hAnsi="Segoe UI Black"/>
          <w:color w:val="2F5496"/>
        </w:rPr>
      </w:pPr>
    </w:p>
    <w:p w14:paraId="180F4701" w14:textId="42AF5C96" w:rsidR="00AB7438" w:rsidRDefault="00316557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  <w:r>
        <w:rPr>
          <w:rFonts w:ascii="Segoe UI Black" w:hAnsi="Segoe UI Black"/>
          <w:noProof/>
          <w:color w:val="2F5496"/>
        </w:rPr>
        <w:drawing>
          <wp:inline distT="0" distB="0" distL="0" distR="0" wp14:anchorId="63A3A9DD" wp14:editId="18C46DA7">
            <wp:extent cx="5730240" cy="33756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9DF3" w14:textId="77777777" w:rsidR="00AB7438" w:rsidRDefault="00AB7438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</w:p>
    <w:p w14:paraId="159EA6BF" w14:textId="16D3771A" w:rsidR="00AB7438" w:rsidRDefault="00D22A62" w:rsidP="00363033">
      <w:pPr>
        <w:spacing w:after="0" w:line="240" w:lineRule="auto"/>
        <w:ind w:left="720"/>
        <w:rPr>
          <w:rFonts w:ascii="Segoe UI Black" w:hAnsi="Segoe UI Black"/>
          <w:color w:val="2F5496"/>
        </w:rPr>
      </w:pPr>
      <w:r>
        <w:rPr>
          <w:rFonts w:ascii="Segoe UI Black" w:hAnsi="Segoe UI Black"/>
          <w:color w:val="2F5496"/>
        </w:rPr>
        <w:t xml:space="preserve">Ran the above prepared </w:t>
      </w:r>
      <w:r w:rsidR="00AB7438">
        <w:rPr>
          <w:rFonts w:ascii="Segoe UI Black" w:hAnsi="Segoe UI Black"/>
          <w:color w:val="2F5496"/>
        </w:rPr>
        <w:t xml:space="preserve">docker compose file </w:t>
      </w:r>
    </w:p>
    <w:p w14:paraId="1CFA4CCD" w14:textId="77777777" w:rsidR="002727F7" w:rsidRDefault="002727F7" w:rsidP="002727F7">
      <w:pPr>
        <w:spacing w:after="0" w:line="240" w:lineRule="auto"/>
        <w:ind w:left="720"/>
        <w:rPr>
          <w:rFonts w:ascii="Segoe UI Black" w:hAnsi="Segoe UI Black"/>
          <w:color w:val="2F5496"/>
        </w:rPr>
      </w:pPr>
      <w:r w:rsidRPr="002727F7">
        <w:rPr>
          <w:rFonts w:ascii="Segoe UI Black" w:hAnsi="Segoe UI Black"/>
          <w:color w:val="2F5496"/>
        </w:rPr>
        <w:t xml:space="preserve">   </w:t>
      </w:r>
      <w:r>
        <w:rPr>
          <w:rFonts w:ascii="Segoe UI Black" w:hAnsi="Segoe UI Black"/>
          <w:color w:val="2F5496"/>
        </w:rPr>
        <w:tab/>
      </w:r>
    </w:p>
    <w:p w14:paraId="0CC01A23" w14:textId="72B1759F" w:rsidR="002727F7" w:rsidRPr="002727F7" w:rsidRDefault="002727F7" w:rsidP="002727F7">
      <w:pPr>
        <w:spacing w:after="0" w:line="240" w:lineRule="auto"/>
        <w:ind w:left="720"/>
        <w:rPr>
          <w:rFonts w:ascii="Segoe UI Black" w:hAnsi="Segoe UI Black"/>
          <w:color w:val="2F5496"/>
        </w:rPr>
      </w:pPr>
      <w:r w:rsidRPr="002727F7">
        <w:rPr>
          <w:rFonts w:ascii="Segoe UI Black" w:hAnsi="Segoe UI Black"/>
          <w:color w:val="2F5496"/>
        </w:rPr>
        <w:t>docker-compose.yml</w:t>
      </w:r>
    </w:p>
    <w:p w14:paraId="40B75A60" w14:textId="25358E38" w:rsidR="002727F7" w:rsidRPr="002727F7" w:rsidRDefault="002727F7" w:rsidP="002727F7">
      <w:pPr>
        <w:spacing w:after="0" w:line="240" w:lineRule="auto"/>
        <w:ind w:left="720"/>
        <w:rPr>
          <w:rFonts w:ascii="Segoe UI Black" w:hAnsi="Segoe UI Black"/>
          <w:color w:val="2F5496"/>
        </w:rPr>
      </w:pPr>
      <w:r w:rsidRPr="002727F7">
        <w:rPr>
          <w:rFonts w:ascii="Segoe UI Black" w:hAnsi="Segoe UI Black"/>
          <w:color w:val="2F5496"/>
        </w:rPr>
        <w:t>docker-compose up -</w:t>
      </w:r>
      <w:r w:rsidR="00D22A62">
        <w:rPr>
          <w:rFonts w:ascii="Segoe UI Black" w:hAnsi="Segoe UI Black"/>
          <w:color w:val="2F5496"/>
        </w:rPr>
        <w:t>d</w:t>
      </w:r>
    </w:p>
    <w:p w14:paraId="77C299A6" w14:textId="4B034633" w:rsidR="002727F7" w:rsidRDefault="002727F7" w:rsidP="002727F7">
      <w:pPr>
        <w:spacing w:after="0" w:line="240" w:lineRule="auto"/>
        <w:ind w:left="720"/>
        <w:rPr>
          <w:rFonts w:ascii="Segoe UI Black" w:hAnsi="Segoe UI Black"/>
          <w:color w:val="2F5496"/>
        </w:rPr>
      </w:pPr>
      <w:r w:rsidRPr="002727F7">
        <w:rPr>
          <w:rFonts w:ascii="Segoe UI Black" w:hAnsi="Segoe UI Black"/>
          <w:color w:val="2F5496"/>
        </w:rPr>
        <w:t>docker container ls</w:t>
      </w:r>
    </w:p>
    <w:p w14:paraId="026F9939" w14:textId="6BA9D4EE" w:rsidR="003E3BF5" w:rsidRPr="00E506AF" w:rsidRDefault="00316557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  <w:r>
        <w:rPr>
          <w:rFonts w:ascii="Segoe UI Black" w:hAnsi="Segoe UI Black"/>
          <w:noProof/>
          <w:color w:val="2F5496"/>
        </w:rPr>
        <w:lastRenderedPageBreak/>
        <w:drawing>
          <wp:inline distT="0" distB="0" distL="0" distR="0" wp14:anchorId="1C2AB5FD" wp14:editId="6F069C5F">
            <wp:extent cx="5730240" cy="10515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DD27" w14:textId="7B63D08C" w:rsidR="00111F6C" w:rsidRDefault="00111F6C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</w:p>
    <w:p w14:paraId="00202B41" w14:textId="77777777" w:rsidR="004658B2" w:rsidRPr="004658B2" w:rsidRDefault="004658B2" w:rsidP="004658B2">
      <w:pPr>
        <w:spacing w:after="0" w:line="240" w:lineRule="auto"/>
        <w:ind w:left="720"/>
        <w:rPr>
          <w:rFonts w:ascii="Segoe UI Black" w:hAnsi="Segoe UI Black"/>
          <w:color w:val="2F5496"/>
        </w:rPr>
      </w:pPr>
      <w:r w:rsidRPr="004658B2">
        <w:rPr>
          <w:rFonts w:ascii="Segoe UI Black" w:hAnsi="Segoe UI Black"/>
          <w:color w:val="2F5496"/>
        </w:rPr>
        <w:t>docker container ls</w:t>
      </w:r>
    </w:p>
    <w:p w14:paraId="7EB2BE38" w14:textId="2814441A" w:rsidR="004658B2" w:rsidRPr="004658B2" w:rsidRDefault="00BB3E3C" w:rsidP="004658B2">
      <w:pPr>
        <w:spacing w:after="0" w:line="240" w:lineRule="auto"/>
        <w:ind w:left="720"/>
        <w:rPr>
          <w:rFonts w:ascii="Segoe UI Black" w:hAnsi="Segoe UI Black"/>
          <w:color w:val="2F5496"/>
        </w:rPr>
      </w:pPr>
      <w:r>
        <w:rPr>
          <w:rFonts w:ascii="Segoe UI Black" w:hAnsi="Segoe UI Black"/>
          <w:color w:val="2F5496"/>
        </w:rPr>
        <w:t>d</w:t>
      </w:r>
      <w:r w:rsidR="004658B2" w:rsidRPr="004658B2">
        <w:rPr>
          <w:rFonts w:ascii="Segoe UI Black" w:hAnsi="Segoe UI Black"/>
          <w:color w:val="2F5496"/>
        </w:rPr>
        <w:t>ocker commit 90edb75ff5b0 8897131402/ecompoc</w:t>
      </w:r>
    </w:p>
    <w:p w14:paraId="3F44770E" w14:textId="2563031C" w:rsidR="004658B2" w:rsidRPr="00E506AF" w:rsidRDefault="004658B2" w:rsidP="004658B2">
      <w:pPr>
        <w:spacing w:after="0" w:line="240" w:lineRule="auto"/>
        <w:ind w:left="720"/>
        <w:rPr>
          <w:rFonts w:ascii="Segoe UI Black" w:hAnsi="Segoe UI Black"/>
          <w:color w:val="2F5496"/>
        </w:rPr>
      </w:pPr>
      <w:r w:rsidRPr="004658B2">
        <w:rPr>
          <w:rFonts w:ascii="Segoe UI Black" w:hAnsi="Segoe UI Black"/>
          <w:color w:val="2F5496"/>
        </w:rPr>
        <w:t>docker image ls</w:t>
      </w:r>
    </w:p>
    <w:p w14:paraId="0F11D28D" w14:textId="77777777" w:rsidR="009C4430" w:rsidRPr="00E506AF" w:rsidRDefault="009C4430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</w:p>
    <w:p w14:paraId="75C25825" w14:textId="77777777" w:rsidR="009C4430" w:rsidRPr="00E506AF" w:rsidRDefault="009C4430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</w:p>
    <w:p w14:paraId="3BBC855E" w14:textId="15139816" w:rsidR="001A0347" w:rsidRDefault="00316557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  <w:r>
        <w:rPr>
          <w:rFonts w:ascii="Segoe UI Black" w:hAnsi="Segoe UI Black"/>
          <w:noProof/>
          <w:color w:val="2F5496"/>
        </w:rPr>
        <w:drawing>
          <wp:inline distT="0" distB="0" distL="0" distR="0" wp14:anchorId="701BC0A4" wp14:editId="7AFB485A">
            <wp:extent cx="5722620" cy="32156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B17A" w14:textId="32F30860" w:rsidR="008B43E0" w:rsidRDefault="00316557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  <w:r>
        <w:rPr>
          <w:rFonts w:ascii="Segoe UI Black" w:hAnsi="Segoe UI Black"/>
          <w:noProof/>
          <w:color w:val="2F5496"/>
        </w:rPr>
        <w:drawing>
          <wp:inline distT="0" distB="0" distL="0" distR="0" wp14:anchorId="4CF1CBE2" wp14:editId="4D61908B">
            <wp:extent cx="5730240" cy="13106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3FCA" w14:textId="77777777" w:rsidR="00315017" w:rsidRDefault="00315017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</w:p>
    <w:p w14:paraId="437CFDA7" w14:textId="77777777" w:rsidR="00315017" w:rsidRDefault="00315017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</w:p>
    <w:p w14:paraId="444D8982" w14:textId="3D33B4A6" w:rsidR="007A0654" w:rsidRDefault="00EC70BB" w:rsidP="00503734">
      <w:pPr>
        <w:spacing w:after="0" w:line="240" w:lineRule="auto"/>
        <w:ind w:left="720"/>
        <w:rPr>
          <w:rFonts w:ascii="Segoe UI Black" w:hAnsi="Segoe UI Black"/>
          <w:color w:val="2F5496"/>
        </w:rPr>
      </w:pPr>
      <w:r>
        <w:rPr>
          <w:rFonts w:ascii="Segoe UI Black" w:hAnsi="Segoe UI Black"/>
          <w:color w:val="2F5496"/>
        </w:rPr>
        <w:t>Successfully pushed</w:t>
      </w:r>
      <w:r w:rsidR="00315017">
        <w:rPr>
          <w:rFonts w:ascii="Segoe UI Black" w:hAnsi="Segoe UI Black"/>
          <w:color w:val="2F5496"/>
        </w:rPr>
        <w:t xml:space="preserve"> the image from container to Docker hub</w:t>
      </w:r>
      <w:r w:rsidR="008F2C4D">
        <w:rPr>
          <w:rFonts w:ascii="Segoe UI Black" w:hAnsi="Segoe UI Black"/>
          <w:color w:val="2F5496"/>
        </w:rPr>
        <w:t xml:space="preserve"> @ hub.docker.com/repositories</w:t>
      </w:r>
    </w:p>
    <w:p w14:paraId="6DA119D7" w14:textId="1753DD57" w:rsidR="00101F74" w:rsidRDefault="00101F74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</w:p>
    <w:p w14:paraId="5869303C" w14:textId="77777777" w:rsidR="000C0ADD" w:rsidRDefault="000C0ADD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</w:p>
    <w:p w14:paraId="566C53A0" w14:textId="785A1AF8" w:rsidR="000C0ADD" w:rsidRDefault="000C0ADD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</w:p>
    <w:p w14:paraId="14D0F533" w14:textId="77777777" w:rsidR="007A0654" w:rsidRDefault="007A0654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</w:p>
    <w:p w14:paraId="2F5B515D" w14:textId="77777777" w:rsidR="00315017" w:rsidRPr="00E506AF" w:rsidRDefault="00315017" w:rsidP="00AB7438">
      <w:pPr>
        <w:spacing w:after="0" w:line="240" w:lineRule="auto"/>
        <w:ind w:left="720"/>
        <w:rPr>
          <w:rFonts w:ascii="Segoe UI Black" w:hAnsi="Segoe UI Black"/>
          <w:color w:val="2F5496"/>
        </w:rPr>
      </w:pPr>
    </w:p>
    <w:sectPr w:rsidR="00315017" w:rsidRPr="00E5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16137"/>
    <w:multiLevelType w:val="hybridMultilevel"/>
    <w:tmpl w:val="4976A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67D50"/>
    <w:multiLevelType w:val="hybridMultilevel"/>
    <w:tmpl w:val="0414CC7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B9"/>
    <w:rsid w:val="000264BD"/>
    <w:rsid w:val="00027961"/>
    <w:rsid w:val="000641BD"/>
    <w:rsid w:val="00071552"/>
    <w:rsid w:val="00092CEF"/>
    <w:rsid w:val="000C0ADD"/>
    <w:rsid w:val="000C0E23"/>
    <w:rsid w:val="00101F74"/>
    <w:rsid w:val="00111F6C"/>
    <w:rsid w:val="0012715E"/>
    <w:rsid w:val="0013178E"/>
    <w:rsid w:val="0018379A"/>
    <w:rsid w:val="001A0347"/>
    <w:rsid w:val="001A3CC5"/>
    <w:rsid w:val="001A5ED5"/>
    <w:rsid w:val="001F39C7"/>
    <w:rsid w:val="002727F7"/>
    <w:rsid w:val="00275145"/>
    <w:rsid w:val="00295A75"/>
    <w:rsid w:val="00315017"/>
    <w:rsid w:val="00316557"/>
    <w:rsid w:val="00325412"/>
    <w:rsid w:val="00327C45"/>
    <w:rsid w:val="00354111"/>
    <w:rsid w:val="0036010E"/>
    <w:rsid w:val="00363033"/>
    <w:rsid w:val="00394AD0"/>
    <w:rsid w:val="003C4F07"/>
    <w:rsid w:val="003C7F41"/>
    <w:rsid w:val="003D7B3B"/>
    <w:rsid w:val="003E3BF5"/>
    <w:rsid w:val="004658B2"/>
    <w:rsid w:val="00490A6A"/>
    <w:rsid w:val="004A3817"/>
    <w:rsid w:val="004B4EB5"/>
    <w:rsid w:val="004C7E30"/>
    <w:rsid w:val="004E21B9"/>
    <w:rsid w:val="00503734"/>
    <w:rsid w:val="00506893"/>
    <w:rsid w:val="00542811"/>
    <w:rsid w:val="00617B81"/>
    <w:rsid w:val="00632AD4"/>
    <w:rsid w:val="0064568F"/>
    <w:rsid w:val="006863B2"/>
    <w:rsid w:val="007200A6"/>
    <w:rsid w:val="007752F2"/>
    <w:rsid w:val="007A0654"/>
    <w:rsid w:val="007A3EBE"/>
    <w:rsid w:val="007B6395"/>
    <w:rsid w:val="007C68ED"/>
    <w:rsid w:val="007C7EE6"/>
    <w:rsid w:val="007E2768"/>
    <w:rsid w:val="007E5082"/>
    <w:rsid w:val="007F1C09"/>
    <w:rsid w:val="00811A87"/>
    <w:rsid w:val="0082330F"/>
    <w:rsid w:val="0083067E"/>
    <w:rsid w:val="008405E3"/>
    <w:rsid w:val="00851C31"/>
    <w:rsid w:val="008B43E0"/>
    <w:rsid w:val="008D4D27"/>
    <w:rsid w:val="008E54BA"/>
    <w:rsid w:val="008F2C4D"/>
    <w:rsid w:val="009C4430"/>
    <w:rsid w:val="00A601AA"/>
    <w:rsid w:val="00A719FC"/>
    <w:rsid w:val="00A75DB8"/>
    <w:rsid w:val="00AA102B"/>
    <w:rsid w:val="00AB7438"/>
    <w:rsid w:val="00AC485D"/>
    <w:rsid w:val="00AD05F9"/>
    <w:rsid w:val="00AD7762"/>
    <w:rsid w:val="00AF443A"/>
    <w:rsid w:val="00B7480E"/>
    <w:rsid w:val="00B8201B"/>
    <w:rsid w:val="00BB3E3C"/>
    <w:rsid w:val="00BB764A"/>
    <w:rsid w:val="00C14562"/>
    <w:rsid w:val="00D10276"/>
    <w:rsid w:val="00D22A62"/>
    <w:rsid w:val="00D94745"/>
    <w:rsid w:val="00DD49D2"/>
    <w:rsid w:val="00E02775"/>
    <w:rsid w:val="00E506AF"/>
    <w:rsid w:val="00EB5B23"/>
    <w:rsid w:val="00EC70BB"/>
    <w:rsid w:val="00ED7AA3"/>
    <w:rsid w:val="00F05D16"/>
    <w:rsid w:val="00F064A3"/>
    <w:rsid w:val="00F25E1C"/>
    <w:rsid w:val="00F4659D"/>
    <w:rsid w:val="00F55555"/>
    <w:rsid w:val="00F62277"/>
    <w:rsid w:val="00F9543D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FACF"/>
  <w15:chartTrackingRefBased/>
  <w15:docId w15:val="{0FB7856D-D946-4612-9D5C-0F49B5E5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7E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354111"/>
    <w:rPr>
      <w:rFonts w:ascii="Courier New" w:eastAsia="Times New Roman" w:hAnsi="Courier New" w:cs="Courier New"/>
    </w:rPr>
  </w:style>
  <w:style w:type="character" w:styleId="Hyperlink">
    <w:name w:val="Hyperlink"/>
    <w:uiPriority w:val="99"/>
    <w:unhideWhenUsed/>
    <w:rsid w:val="00101F7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01F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4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2514">
                      <w:marLeft w:val="5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4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4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7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19945">
                          <w:marLeft w:val="57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7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4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6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54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2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3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aiGanesa\VS%20Projects\POC%20Case%20Studies\Automated%20Ecommerce%20application%20using%20Jenkins%20Docker%20Hub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Automated Ecommerce application using Jenkins Docker Hub1.dot</Template>
  <TotalTime>82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Balaji EKA</dc:creator>
  <cp:keywords/>
  <dc:description/>
  <cp:lastModifiedBy>Srisai Sankaramanchi</cp:lastModifiedBy>
  <cp:revision>13</cp:revision>
  <dcterms:created xsi:type="dcterms:W3CDTF">2021-02-07T06:41:00Z</dcterms:created>
  <dcterms:modified xsi:type="dcterms:W3CDTF">2021-02-20T11:44:00Z</dcterms:modified>
</cp:coreProperties>
</file>